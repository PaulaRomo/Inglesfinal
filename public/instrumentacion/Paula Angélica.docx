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A00050" w14:paraId="3CF771B3" w14:textId="77777777" w:rsidTr="00086FB4">
        <w:trPr>
          <w:trHeight w:val="4410"/>
        </w:trPr>
        <w:tc>
          <w:tcPr>
            <w:tcW w:w="3600" w:type="dxa"/>
            <w:vAlign w:val="bottom"/>
          </w:tcPr>
          <w:p w14:paraId="58B55A83" w14:textId="77777777" w:rsidR="001B2ABD" w:rsidRPr="00A00050" w:rsidRDefault="0071519F" w:rsidP="001B2ABD">
            <w:pPr>
              <w:tabs>
                <w:tab w:val="left" w:pos="990"/>
              </w:tabs>
              <w:jc w:val="center"/>
              <w:rPr>
                <w:sz w:val="16"/>
                <w:szCs w:val="16"/>
              </w:rPr>
            </w:pPr>
            <w:r w:rsidRPr="00A00050">
              <w:rPr>
                <w:noProof/>
                <w:sz w:val="16"/>
                <w:szCs w:val="16"/>
                <w:lang w:val="es-MX" w:eastAsia="es-MX"/>
              </w:rPr>
              <w:drawing>
                <wp:inline distT="0" distB="0" distL="0" distR="0" wp14:anchorId="5531932F" wp14:editId="69E85A4C">
                  <wp:extent cx="1562100" cy="2207984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9-05-01 at 1.04.16 PM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8" t="8701" r="42788"/>
                          <a:stretch/>
                        </pic:blipFill>
                        <pic:spPr bwMode="auto">
                          <a:xfrm>
                            <a:off x="0" y="0"/>
                            <a:ext cx="1571373" cy="2221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5E3765" w14:textId="77777777" w:rsidR="001B2ABD" w:rsidRPr="00A00050" w:rsidRDefault="001B2ABD" w:rsidP="000C45FF">
            <w:pPr>
              <w:tabs>
                <w:tab w:val="left" w:pos="990"/>
              </w:tabs>
              <w:rPr>
                <w:sz w:val="16"/>
                <w:szCs w:val="16"/>
              </w:rPr>
            </w:pPr>
          </w:p>
        </w:tc>
        <w:tc>
          <w:tcPr>
            <w:tcW w:w="6470" w:type="dxa"/>
            <w:vAlign w:val="bottom"/>
          </w:tcPr>
          <w:p w14:paraId="797FF56E" w14:textId="77777777" w:rsidR="001B2ABD" w:rsidRPr="00985BEB" w:rsidRDefault="00014EE7" w:rsidP="0071519F">
            <w:pPr>
              <w:pStyle w:val="Title"/>
              <w:rPr>
                <w:b/>
                <w:sz w:val="32"/>
                <w:szCs w:val="32"/>
              </w:rPr>
            </w:pPr>
            <w:r w:rsidRPr="00985BEB">
              <w:rPr>
                <w:b/>
                <w:sz w:val="32"/>
                <w:szCs w:val="32"/>
              </w:rPr>
              <w:t>Paula Angelica Romo Luna</w:t>
            </w:r>
          </w:p>
        </w:tc>
      </w:tr>
      <w:tr w:rsidR="001B2ABD" w:rsidRPr="00A00050" w14:paraId="171FA670" w14:textId="77777777" w:rsidTr="00086FB4">
        <w:tc>
          <w:tcPr>
            <w:tcW w:w="3600" w:type="dxa"/>
          </w:tcPr>
          <w:sdt>
            <w:sdtPr>
              <w:rPr>
                <w:sz w:val="16"/>
                <w:szCs w:val="16"/>
              </w:rPr>
              <w:id w:val="-1711873194"/>
              <w:placeholder>
                <w:docPart w:val="C682AB6C67B94C4F994D49ECD416420D"/>
              </w:placeholder>
              <w:temporary/>
              <w:showingPlcHdr/>
              <w15:appearance w15:val="hidden"/>
            </w:sdtPr>
            <w:sdtEndPr/>
            <w:sdtContent>
              <w:p w14:paraId="7BD1B9DD" w14:textId="77777777" w:rsidR="001B2ABD" w:rsidRPr="00A00050" w:rsidRDefault="00036450" w:rsidP="00036450">
                <w:pPr>
                  <w:pStyle w:val="Heading3"/>
                  <w:rPr>
                    <w:sz w:val="16"/>
                    <w:szCs w:val="16"/>
                    <w:lang w:val="es-MX"/>
                  </w:rPr>
                </w:pPr>
                <w:r w:rsidRPr="00A00050">
                  <w:rPr>
                    <w:sz w:val="16"/>
                    <w:szCs w:val="16"/>
                    <w:lang w:val="es-MX" w:bidi="es-ES"/>
                  </w:rPr>
                  <w:t>Perfil</w:t>
                </w:r>
              </w:p>
            </w:sdtContent>
          </w:sdt>
          <w:p w14:paraId="37D44B52" w14:textId="77777777" w:rsidR="00036450" w:rsidRPr="00A00050" w:rsidRDefault="0071519F" w:rsidP="0071519F">
            <w:pPr>
              <w:pStyle w:val="Cuerpo"/>
              <w:jc w:val="both"/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>Actualmente</w:t>
            </w:r>
            <w:r w:rsidR="0010226C" w:rsidRPr="00A00050">
              <w:rPr>
                <w:sz w:val="16"/>
                <w:szCs w:val="16"/>
              </w:rPr>
              <w:t>,</w:t>
            </w:r>
            <w:r w:rsidRPr="00A00050">
              <w:rPr>
                <w:sz w:val="16"/>
                <w:szCs w:val="16"/>
              </w:rPr>
              <w:t xml:space="preserve"> soy estudiante del Instituto Tecnológic</w:t>
            </w:r>
            <w:r w:rsidR="0010226C" w:rsidRPr="00A00050">
              <w:rPr>
                <w:sz w:val="16"/>
                <w:szCs w:val="16"/>
              </w:rPr>
              <w:t>o Superior Zacatecas Sur curs</w:t>
            </w:r>
            <w:r w:rsidRPr="00A00050">
              <w:rPr>
                <w:sz w:val="16"/>
                <w:szCs w:val="16"/>
              </w:rPr>
              <w:t>o la carrera de Ingeniería en Sistemas Computacionales c</w:t>
            </w:r>
            <w:r w:rsidR="00705203" w:rsidRPr="00A00050">
              <w:rPr>
                <w:sz w:val="16"/>
                <w:szCs w:val="16"/>
              </w:rPr>
              <w:t xml:space="preserve">on la </w:t>
            </w:r>
            <w:r w:rsidR="0010226C" w:rsidRPr="00A00050">
              <w:rPr>
                <w:sz w:val="16"/>
                <w:szCs w:val="16"/>
              </w:rPr>
              <w:t>especialidad en I</w:t>
            </w:r>
            <w:r w:rsidR="00705203" w:rsidRPr="00A00050">
              <w:rPr>
                <w:sz w:val="16"/>
                <w:szCs w:val="16"/>
              </w:rPr>
              <w:t>ngeniería</w:t>
            </w:r>
            <w:r w:rsidR="0010226C" w:rsidRPr="00A00050">
              <w:rPr>
                <w:sz w:val="16"/>
                <w:szCs w:val="16"/>
              </w:rPr>
              <w:t xml:space="preserve"> de Software, con conocimiento </w:t>
            </w:r>
            <w:r w:rsidRPr="00A00050">
              <w:rPr>
                <w:sz w:val="16"/>
                <w:szCs w:val="16"/>
              </w:rPr>
              <w:t>y exper</w:t>
            </w:r>
            <w:r w:rsidR="000F3B24" w:rsidRPr="00A00050">
              <w:rPr>
                <w:sz w:val="16"/>
                <w:szCs w:val="16"/>
              </w:rPr>
              <w:t>iencia</w:t>
            </w:r>
            <w:r w:rsidR="00705203" w:rsidRPr="00A00050">
              <w:rPr>
                <w:sz w:val="16"/>
                <w:szCs w:val="16"/>
              </w:rPr>
              <w:t xml:space="preserve"> de trabajo </w:t>
            </w:r>
            <w:r w:rsidR="0010226C" w:rsidRPr="00A00050">
              <w:rPr>
                <w:sz w:val="16"/>
                <w:szCs w:val="16"/>
              </w:rPr>
              <w:t>en la colaboración de</w:t>
            </w:r>
            <w:r w:rsidR="00705203" w:rsidRPr="00A00050">
              <w:rPr>
                <w:sz w:val="16"/>
                <w:szCs w:val="16"/>
              </w:rPr>
              <w:t xml:space="preserve"> la</w:t>
            </w:r>
            <w:r w:rsidR="0010226C" w:rsidRPr="00A00050">
              <w:rPr>
                <w:sz w:val="16"/>
                <w:szCs w:val="16"/>
              </w:rPr>
              <w:t xml:space="preserve"> fábrica de software del mismo I</w:t>
            </w:r>
            <w:r w:rsidR="00705203" w:rsidRPr="00A00050">
              <w:rPr>
                <w:sz w:val="16"/>
                <w:szCs w:val="16"/>
              </w:rPr>
              <w:t>nstituto</w:t>
            </w:r>
            <w:r w:rsidR="0010226C" w:rsidRPr="00A00050">
              <w:rPr>
                <w:sz w:val="16"/>
                <w:szCs w:val="16"/>
              </w:rPr>
              <w:t xml:space="preserve"> certificada en ISO 29110, desarrollo</w:t>
            </w:r>
            <w:r w:rsidR="000F3B24" w:rsidRPr="00A00050">
              <w:rPr>
                <w:sz w:val="16"/>
                <w:szCs w:val="16"/>
              </w:rPr>
              <w:t xml:space="preserve"> sistemas locales y </w:t>
            </w:r>
            <w:r w:rsidR="0010226C" w:rsidRPr="00A00050">
              <w:rPr>
                <w:sz w:val="16"/>
                <w:szCs w:val="16"/>
              </w:rPr>
              <w:t xml:space="preserve">sistemas </w:t>
            </w:r>
            <w:r w:rsidR="000F3B24" w:rsidRPr="00A00050">
              <w:rPr>
                <w:sz w:val="16"/>
                <w:szCs w:val="16"/>
              </w:rPr>
              <w:t>web</w:t>
            </w:r>
            <w:r w:rsidRPr="00A00050">
              <w:rPr>
                <w:sz w:val="16"/>
                <w:szCs w:val="16"/>
              </w:rPr>
              <w:t xml:space="preserve">, </w:t>
            </w:r>
            <w:r w:rsidR="000547F4" w:rsidRPr="00A00050">
              <w:rPr>
                <w:sz w:val="16"/>
                <w:szCs w:val="16"/>
              </w:rPr>
              <w:t>aplico</w:t>
            </w:r>
            <w:r w:rsidRPr="00A00050">
              <w:rPr>
                <w:sz w:val="16"/>
                <w:szCs w:val="16"/>
              </w:rPr>
              <w:t xml:space="preserve"> las metodologías </w:t>
            </w:r>
            <w:proofErr w:type="spellStart"/>
            <w:r w:rsidR="000547F4" w:rsidRPr="00A00050">
              <w:rPr>
                <w:sz w:val="16"/>
                <w:szCs w:val="16"/>
              </w:rPr>
              <w:t>S</w:t>
            </w:r>
            <w:r w:rsidR="00985BEB">
              <w:rPr>
                <w:sz w:val="16"/>
                <w:szCs w:val="16"/>
              </w:rPr>
              <w:t>crum</w:t>
            </w:r>
            <w:proofErr w:type="spellEnd"/>
            <w:r w:rsidR="00985BEB">
              <w:rPr>
                <w:sz w:val="16"/>
                <w:szCs w:val="16"/>
              </w:rPr>
              <w:t xml:space="preserve"> y </w:t>
            </w:r>
            <w:proofErr w:type="spellStart"/>
            <w:r w:rsidR="00985BEB">
              <w:rPr>
                <w:sz w:val="16"/>
                <w:szCs w:val="16"/>
              </w:rPr>
              <w:t>kanban</w:t>
            </w:r>
            <w:proofErr w:type="spellEnd"/>
            <w:r w:rsidR="00985BEB">
              <w:rPr>
                <w:sz w:val="16"/>
                <w:szCs w:val="16"/>
              </w:rPr>
              <w:t xml:space="preserve"> entre otras.</w:t>
            </w:r>
            <w:r w:rsidRPr="00A00050">
              <w:rPr>
                <w:sz w:val="16"/>
                <w:szCs w:val="16"/>
              </w:rPr>
              <w:t xml:space="preserve"> </w:t>
            </w:r>
            <w:r w:rsidR="000547F4" w:rsidRPr="00A00050">
              <w:rPr>
                <w:sz w:val="16"/>
                <w:szCs w:val="16"/>
              </w:rPr>
              <w:t xml:space="preserve">Me considero </w:t>
            </w:r>
            <w:r w:rsidRPr="00A00050">
              <w:rPr>
                <w:sz w:val="16"/>
                <w:szCs w:val="16"/>
              </w:rPr>
              <w:t>una persona</w:t>
            </w:r>
            <w:r w:rsidR="000547F4" w:rsidRPr="00A00050">
              <w:rPr>
                <w:sz w:val="16"/>
                <w:szCs w:val="16"/>
              </w:rPr>
              <w:t xml:space="preserve"> deportista, emprendedora,</w:t>
            </w:r>
            <w:r w:rsidRPr="00A00050">
              <w:rPr>
                <w:sz w:val="16"/>
                <w:szCs w:val="16"/>
              </w:rPr>
              <w:t xml:space="preserve"> responsable, entusias</w:t>
            </w:r>
            <w:r w:rsidR="000547F4" w:rsidRPr="00A00050">
              <w:rPr>
                <w:sz w:val="16"/>
                <w:szCs w:val="16"/>
              </w:rPr>
              <w:t>ta, trabajadora, con espíritu de servicio y con ganas de superarme día con día,</w:t>
            </w:r>
            <w:r w:rsidRPr="00A00050">
              <w:rPr>
                <w:sz w:val="16"/>
                <w:szCs w:val="16"/>
              </w:rPr>
              <w:t xml:space="preserve"> sobre todo siempre dispuesta a </w:t>
            </w:r>
            <w:r w:rsidR="000547F4" w:rsidRPr="00A00050">
              <w:rPr>
                <w:sz w:val="16"/>
                <w:szCs w:val="16"/>
              </w:rPr>
              <w:t xml:space="preserve">enfrentar </w:t>
            </w:r>
            <w:r w:rsidRPr="00A00050">
              <w:rPr>
                <w:sz w:val="16"/>
                <w:szCs w:val="16"/>
              </w:rPr>
              <w:t xml:space="preserve">nuevos retos para crecer </w:t>
            </w:r>
            <w:r w:rsidR="000547F4" w:rsidRPr="00A00050">
              <w:rPr>
                <w:sz w:val="16"/>
                <w:szCs w:val="16"/>
              </w:rPr>
              <w:t xml:space="preserve">tanto en lo personal como profesionalmente </w:t>
            </w:r>
            <w:r w:rsidRPr="00A00050">
              <w:rPr>
                <w:sz w:val="16"/>
                <w:szCs w:val="16"/>
              </w:rPr>
              <w:t xml:space="preserve">en diferentes áreas laborales, </w:t>
            </w:r>
            <w:r w:rsidR="000547F4" w:rsidRPr="00A00050">
              <w:rPr>
                <w:sz w:val="16"/>
                <w:szCs w:val="16"/>
              </w:rPr>
              <w:t xml:space="preserve">ya que </w:t>
            </w:r>
            <w:r w:rsidRPr="00A00050">
              <w:rPr>
                <w:sz w:val="16"/>
                <w:szCs w:val="16"/>
              </w:rPr>
              <w:t xml:space="preserve">también </w:t>
            </w:r>
            <w:r w:rsidR="000547F4" w:rsidRPr="00A00050">
              <w:rPr>
                <w:sz w:val="16"/>
                <w:szCs w:val="16"/>
              </w:rPr>
              <w:t xml:space="preserve">tengo </w:t>
            </w:r>
            <w:r w:rsidRPr="00A00050">
              <w:rPr>
                <w:sz w:val="16"/>
                <w:szCs w:val="16"/>
              </w:rPr>
              <w:t>la carrera técnica de Gestión Administrativa la cual me ayuda a relacionarme con personas y trabajar de manera colaborativa.</w:t>
            </w:r>
          </w:p>
          <w:sdt>
            <w:sdtPr>
              <w:rPr>
                <w:sz w:val="16"/>
                <w:szCs w:val="16"/>
              </w:rPr>
              <w:id w:val="-1954003311"/>
              <w:placeholder>
                <w:docPart w:val="A6C5A38E2EAF482A8DBD29D54C9E756C"/>
              </w:placeholder>
              <w:temporary/>
              <w:showingPlcHdr/>
              <w15:appearance w15:val="hidden"/>
            </w:sdtPr>
            <w:sdtEndPr/>
            <w:sdtContent>
              <w:p w14:paraId="665A6254" w14:textId="77777777" w:rsidR="00036450" w:rsidRPr="00A00050" w:rsidRDefault="004813B3" w:rsidP="00036450">
                <w:pPr>
                  <w:pStyle w:val="Heading3"/>
                  <w:rPr>
                    <w:sz w:val="16"/>
                    <w:szCs w:val="16"/>
                  </w:rPr>
                </w:pPr>
                <w:r w:rsidRPr="00A00050">
                  <w:rPr>
                    <w:sz w:val="16"/>
                    <w:szCs w:val="16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16"/>
                <w:szCs w:val="16"/>
              </w:rPr>
              <w:id w:val="1111563247"/>
              <w:placeholder>
                <w:docPart w:val="AF8B05C69EEA42EDBC1333E669B3F4E5"/>
              </w:placeholder>
              <w:temporary/>
              <w:showingPlcHdr/>
              <w15:appearance w15:val="hidden"/>
            </w:sdtPr>
            <w:sdtEndPr/>
            <w:sdtContent>
              <w:p w14:paraId="347B0CAE" w14:textId="77777777" w:rsidR="004D3011" w:rsidRPr="00A00050" w:rsidRDefault="004D3011" w:rsidP="004D3011">
                <w:pPr>
                  <w:rPr>
                    <w:sz w:val="16"/>
                    <w:szCs w:val="16"/>
                  </w:rPr>
                </w:pPr>
                <w:r w:rsidRPr="00A00050">
                  <w:rPr>
                    <w:sz w:val="16"/>
                    <w:szCs w:val="16"/>
                    <w:lang w:bidi="es-ES"/>
                  </w:rPr>
                  <w:t>TELÉFONO:</w:t>
                </w:r>
              </w:p>
            </w:sdtContent>
          </w:sdt>
          <w:p w14:paraId="6FA232B8" w14:textId="77777777" w:rsidR="004D3011" w:rsidRPr="00A00050" w:rsidRDefault="0071519F" w:rsidP="004D3011">
            <w:pPr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>4371093785</w:t>
            </w:r>
          </w:p>
          <w:p w14:paraId="3C80AFEF" w14:textId="77777777" w:rsidR="004D3011" w:rsidRPr="00A00050" w:rsidRDefault="004D3011" w:rsidP="004D3011">
            <w:pPr>
              <w:rPr>
                <w:sz w:val="16"/>
                <w:szCs w:val="16"/>
              </w:rPr>
            </w:pPr>
          </w:p>
          <w:sdt>
            <w:sdtPr>
              <w:rPr>
                <w:sz w:val="16"/>
                <w:szCs w:val="16"/>
              </w:rPr>
              <w:id w:val="67859272"/>
              <w:placeholder>
                <w:docPart w:val="5FCDFD4BA7604BECBBC48A8FDE2D7BDC"/>
              </w:placeholder>
              <w:temporary/>
              <w:showingPlcHdr/>
              <w15:appearance w15:val="hidden"/>
            </w:sdtPr>
            <w:sdtEndPr/>
            <w:sdtContent>
              <w:p w14:paraId="2FEA3DAA" w14:textId="77777777" w:rsidR="004D3011" w:rsidRPr="00A00050" w:rsidRDefault="004D3011" w:rsidP="004D3011">
                <w:pPr>
                  <w:rPr>
                    <w:sz w:val="16"/>
                    <w:szCs w:val="16"/>
                  </w:rPr>
                </w:pPr>
                <w:r w:rsidRPr="00A00050">
                  <w:rPr>
                    <w:sz w:val="16"/>
                    <w:szCs w:val="16"/>
                    <w:lang w:bidi="es-ES"/>
                  </w:rPr>
                  <w:t>SITIO WEB:</w:t>
                </w:r>
              </w:p>
            </w:sdtContent>
          </w:sdt>
          <w:p w14:paraId="484C746E" w14:textId="77777777" w:rsidR="004D3011" w:rsidRPr="00A00050" w:rsidRDefault="0071519F" w:rsidP="004D3011">
            <w:pPr>
              <w:rPr>
                <w:sz w:val="16"/>
                <w:szCs w:val="16"/>
              </w:rPr>
            </w:pPr>
            <w:proofErr w:type="spellStart"/>
            <w:r w:rsidRPr="00A00050">
              <w:rPr>
                <w:sz w:val="16"/>
                <w:szCs w:val="16"/>
              </w:rPr>
              <w:t>Linkedin</w:t>
            </w:r>
            <w:proofErr w:type="spellEnd"/>
            <w:r w:rsidRPr="00A00050">
              <w:rPr>
                <w:sz w:val="16"/>
                <w:szCs w:val="16"/>
              </w:rPr>
              <w:t>: Paula Romo Luna</w:t>
            </w:r>
          </w:p>
          <w:p w14:paraId="381B795A" w14:textId="77777777" w:rsidR="004D3011" w:rsidRPr="00A00050" w:rsidRDefault="004D3011" w:rsidP="004D3011">
            <w:pPr>
              <w:rPr>
                <w:sz w:val="16"/>
                <w:szCs w:val="16"/>
              </w:rPr>
            </w:pPr>
          </w:p>
          <w:sdt>
            <w:sdtPr>
              <w:rPr>
                <w:sz w:val="16"/>
                <w:szCs w:val="16"/>
              </w:rPr>
              <w:id w:val="-240260293"/>
              <w:placeholder>
                <w:docPart w:val="ED0E08BA8B31404AA8B0887A70FCEF8B"/>
              </w:placeholder>
              <w:temporary/>
              <w:showingPlcHdr/>
              <w15:appearance w15:val="hidden"/>
            </w:sdtPr>
            <w:sdtEndPr/>
            <w:sdtContent>
              <w:p w14:paraId="110B3FEC" w14:textId="77777777" w:rsidR="004D3011" w:rsidRPr="00A00050" w:rsidRDefault="004D3011" w:rsidP="004D3011">
                <w:pPr>
                  <w:rPr>
                    <w:sz w:val="16"/>
                    <w:szCs w:val="16"/>
                  </w:rPr>
                </w:pPr>
                <w:r w:rsidRPr="00A00050">
                  <w:rPr>
                    <w:sz w:val="16"/>
                    <w:szCs w:val="16"/>
                    <w:lang w:bidi="es-ES"/>
                  </w:rPr>
                  <w:t>CORREO ELECTRÓNICO:</w:t>
                </w:r>
              </w:p>
            </w:sdtContent>
          </w:sdt>
          <w:p w14:paraId="77A00C7C" w14:textId="77777777" w:rsidR="00036450" w:rsidRPr="00A00050" w:rsidRDefault="0071519F" w:rsidP="004D3011">
            <w:pPr>
              <w:rPr>
                <w:rStyle w:val="Hyperlink"/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>paularomo2402@gmail.com</w:t>
            </w:r>
          </w:p>
          <w:p w14:paraId="520BE363" w14:textId="77777777" w:rsidR="004D3011" w:rsidRPr="00A00050" w:rsidRDefault="004D3011" w:rsidP="004D301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D1F2E00" w14:textId="77777777" w:rsidR="001B2ABD" w:rsidRPr="00A00050" w:rsidRDefault="001B2ABD" w:rsidP="000C45FF">
            <w:pPr>
              <w:tabs>
                <w:tab w:val="left" w:pos="990"/>
              </w:tabs>
              <w:rPr>
                <w:sz w:val="16"/>
                <w:szCs w:val="16"/>
              </w:rPr>
            </w:pPr>
          </w:p>
        </w:tc>
        <w:tc>
          <w:tcPr>
            <w:tcW w:w="6470" w:type="dxa"/>
          </w:tcPr>
          <w:p w14:paraId="20347218" w14:textId="77777777" w:rsidR="00086FB4" w:rsidRPr="00A00050" w:rsidRDefault="00086FB4" w:rsidP="00036450">
            <w:pPr>
              <w:pStyle w:val="Heading2"/>
              <w:rPr>
                <w:sz w:val="16"/>
                <w:szCs w:val="16"/>
              </w:rPr>
            </w:pPr>
          </w:p>
          <w:sdt>
            <w:sdtPr>
              <w:rPr>
                <w:sz w:val="16"/>
                <w:szCs w:val="16"/>
              </w:rPr>
              <w:id w:val="1049110328"/>
              <w:placeholder>
                <w:docPart w:val="F53EA529CDEC464CA7CC77E077C6635D"/>
              </w:placeholder>
              <w:temporary/>
              <w:showingPlcHdr/>
              <w15:appearance w15:val="hidden"/>
            </w:sdtPr>
            <w:sdtEndPr/>
            <w:sdtContent>
              <w:p w14:paraId="1709D01F" w14:textId="77777777" w:rsidR="001B2ABD" w:rsidRPr="00A00050" w:rsidRDefault="00E25A26" w:rsidP="00036450">
                <w:pPr>
                  <w:pStyle w:val="Heading2"/>
                  <w:rPr>
                    <w:sz w:val="16"/>
                    <w:szCs w:val="16"/>
                  </w:rPr>
                </w:pPr>
                <w:r w:rsidRPr="00872860">
                  <w:rPr>
                    <w:sz w:val="20"/>
                    <w:szCs w:val="16"/>
                    <w:lang w:bidi="es-ES"/>
                  </w:rPr>
                  <w:t>Educación</w:t>
                </w:r>
              </w:p>
            </w:sdtContent>
          </w:sdt>
          <w:p w14:paraId="6E820116" w14:textId="77777777" w:rsidR="00036450" w:rsidRPr="00A00050" w:rsidRDefault="0071519F" w:rsidP="00036450">
            <w:pPr>
              <w:rPr>
                <w:b/>
                <w:sz w:val="16"/>
                <w:szCs w:val="16"/>
              </w:rPr>
            </w:pPr>
            <w:r w:rsidRPr="00A00050">
              <w:rPr>
                <w:b/>
                <w:sz w:val="16"/>
                <w:szCs w:val="16"/>
              </w:rPr>
              <w:t>Instituto Tecnológico Superior Zacatecas Sur</w:t>
            </w:r>
          </w:p>
          <w:p w14:paraId="0C70A24E" w14:textId="77777777" w:rsidR="00036450" w:rsidRPr="00A00050" w:rsidRDefault="0071519F" w:rsidP="00036450">
            <w:pPr>
              <w:pStyle w:val="Date"/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>2015</w:t>
            </w:r>
            <w:r w:rsidR="00036450" w:rsidRPr="00A00050">
              <w:rPr>
                <w:sz w:val="16"/>
                <w:szCs w:val="16"/>
                <w:lang w:bidi="es-ES"/>
              </w:rPr>
              <w:t xml:space="preserve"> - </w:t>
            </w:r>
            <w:r w:rsidRPr="00A00050">
              <w:rPr>
                <w:sz w:val="16"/>
                <w:szCs w:val="16"/>
              </w:rPr>
              <w:t>2019</w:t>
            </w:r>
          </w:p>
          <w:p w14:paraId="580F40CF" w14:textId="77777777" w:rsidR="004D3011" w:rsidRPr="00A00050" w:rsidRDefault="0071519F" w:rsidP="00036450">
            <w:pPr>
              <w:rPr>
                <w:sz w:val="16"/>
                <w:szCs w:val="16"/>
                <w:lang w:bidi="es-ES"/>
              </w:rPr>
            </w:pPr>
            <w:r w:rsidRPr="00A00050">
              <w:rPr>
                <w:sz w:val="16"/>
                <w:szCs w:val="16"/>
                <w:lang w:bidi="es-ES"/>
              </w:rPr>
              <w:t xml:space="preserve">Curso la carrera profesional de Ingeniería en Sistemas Computacionales con la </w:t>
            </w:r>
            <w:r w:rsidR="000547F4" w:rsidRPr="00A00050">
              <w:rPr>
                <w:sz w:val="16"/>
                <w:szCs w:val="16"/>
                <w:lang w:bidi="es-ES"/>
              </w:rPr>
              <w:t>especialidad en I</w:t>
            </w:r>
            <w:r w:rsidR="00705203" w:rsidRPr="00A00050">
              <w:rPr>
                <w:sz w:val="16"/>
                <w:szCs w:val="16"/>
                <w:lang w:bidi="es-ES"/>
              </w:rPr>
              <w:t>ngeniería</w:t>
            </w:r>
            <w:r w:rsidR="000547F4" w:rsidRPr="00A00050">
              <w:rPr>
                <w:sz w:val="16"/>
                <w:szCs w:val="16"/>
                <w:lang w:bidi="es-ES"/>
              </w:rPr>
              <w:t xml:space="preserve"> de S</w:t>
            </w:r>
            <w:r w:rsidRPr="00A00050">
              <w:rPr>
                <w:sz w:val="16"/>
                <w:szCs w:val="16"/>
                <w:lang w:bidi="es-ES"/>
              </w:rPr>
              <w:t>oftware</w:t>
            </w:r>
            <w:r w:rsidR="00036450" w:rsidRPr="00A00050">
              <w:rPr>
                <w:sz w:val="16"/>
                <w:szCs w:val="16"/>
                <w:lang w:bidi="es-ES"/>
              </w:rPr>
              <w:t>.</w:t>
            </w:r>
          </w:p>
          <w:p w14:paraId="5C36210F" w14:textId="77777777" w:rsidR="000547F4" w:rsidRPr="00A00050" w:rsidRDefault="000547F4" w:rsidP="00036450">
            <w:pPr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  <w:lang w:bidi="es-ES"/>
              </w:rPr>
              <w:t>Certificada por CONAIC.</w:t>
            </w:r>
          </w:p>
          <w:p w14:paraId="239F30D1" w14:textId="77777777" w:rsidR="00036450" w:rsidRPr="00A00050" w:rsidRDefault="00036450" w:rsidP="00036450">
            <w:pPr>
              <w:rPr>
                <w:sz w:val="16"/>
                <w:szCs w:val="16"/>
              </w:rPr>
            </w:pPr>
          </w:p>
          <w:p w14:paraId="2D2078C6" w14:textId="77777777" w:rsidR="00036450" w:rsidRPr="00A00050" w:rsidRDefault="0071519F" w:rsidP="00036450">
            <w:pPr>
              <w:rPr>
                <w:b/>
                <w:sz w:val="16"/>
                <w:szCs w:val="16"/>
              </w:rPr>
            </w:pPr>
            <w:r w:rsidRPr="00A00050">
              <w:rPr>
                <w:b/>
                <w:sz w:val="16"/>
                <w:szCs w:val="16"/>
              </w:rPr>
              <w:t xml:space="preserve">Colegios de Estudios </w:t>
            </w:r>
            <w:r w:rsidR="000547F4" w:rsidRPr="00A00050">
              <w:rPr>
                <w:b/>
                <w:sz w:val="16"/>
                <w:szCs w:val="16"/>
              </w:rPr>
              <w:t>Científicos</w:t>
            </w:r>
            <w:r w:rsidRPr="00A00050">
              <w:rPr>
                <w:b/>
                <w:sz w:val="16"/>
                <w:szCs w:val="16"/>
              </w:rPr>
              <w:t xml:space="preserve"> y Tecnológicos del Estado de Zacatecas</w:t>
            </w:r>
          </w:p>
          <w:p w14:paraId="51C61C45" w14:textId="77777777" w:rsidR="00036450" w:rsidRPr="00A00050" w:rsidRDefault="0071519F" w:rsidP="00036450">
            <w:pPr>
              <w:pStyle w:val="Date"/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>2012</w:t>
            </w:r>
            <w:r w:rsidR="00036450" w:rsidRPr="00A00050">
              <w:rPr>
                <w:sz w:val="16"/>
                <w:szCs w:val="16"/>
                <w:lang w:bidi="es-ES"/>
              </w:rPr>
              <w:t xml:space="preserve"> - </w:t>
            </w:r>
            <w:r w:rsidRPr="00A00050">
              <w:rPr>
                <w:sz w:val="16"/>
                <w:szCs w:val="16"/>
              </w:rPr>
              <w:t>2015</w:t>
            </w:r>
          </w:p>
          <w:p w14:paraId="383762D3" w14:textId="77777777" w:rsidR="00036450" w:rsidRPr="00A00050" w:rsidRDefault="0071519F" w:rsidP="00036450">
            <w:pPr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>Carrera Técnica en Gestión Administrativa.</w:t>
            </w:r>
          </w:p>
          <w:p w14:paraId="3FD717BD" w14:textId="77777777" w:rsidR="00014EE7" w:rsidRPr="00A00050" w:rsidRDefault="00014EE7" w:rsidP="00036450">
            <w:pPr>
              <w:rPr>
                <w:sz w:val="16"/>
                <w:szCs w:val="16"/>
              </w:rPr>
            </w:pPr>
          </w:p>
          <w:p w14:paraId="39B67465" w14:textId="77777777" w:rsidR="00014EE7" w:rsidRPr="00A00050" w:rsidRDefault="000547F4" w:rsidP="00014EE7">
            <w:pPr>
              <w:rPr>
                <w:b/>
                <w:sz w:val="16"/>
                <w:szCs w:val="16"/>
              </w:rPr>
            </w:pPr>
            <w:r w:rsidRPr="00A00050">
              <w:rPr>
                <w:b/>
                <w:sz w:val="16"/>
                <w:szCs w:val="16"/>
              </w:rPr>
              <w:t xml:space="preserve">Certificación </w:t>
            </w:r>
            <w:r w:rsidR="00014EE7" w:rsidRPr="00A00050">
              <w:rPr>
                <w:b/>
                <w:sz w:val="16"/>
                <w:szCs w:val="16"/>
              </w:rPr>
              <w:t>e</w:t>
            </w:r>
            <w:r w:rsidRPr="00A00050">
              <w:rPr>
                <w:b/>
                <w:sz w:val="16"/>
                <w:szCs w:val="16"/>
              </w:rPr>
              <w:t>n</w:t>
            </w:r>
            <w:r w:rsidR="00014EE7" w:rsidRPr="00A00050">
              <w:rPr>
                <w:b/>
                <w:sz w:val="16"/>
                <w:szCs w:val="16"/>
              </w:rPr>
              <w:t xml:space="preserve"> Ingles</w:t>
            </w:r>
          </w:p>
          <w:p w14:paraId="279C0C27" w14:textId="77777777" w:rsidR="00014EE7" w:rsidRPr="00A00050" w:rsidRDefault="000F0189" w:rsidP="00014EE7">
            <w:pPr>
              <w:pStyle w:val="Date"/>
              <w:rPr>
                <w:sz w:val="16"/>
                <w:szCs w:val="16"/>
              </w:rPr>
            </w:pPr>
            <w:proofErr w:type="spellStart"/>
            <w:r w:rsidRPr="00A00050">
              <w:rPr>
                <w:sz w:val="16"/>
                <w:szCs w:val="16"/>
              </w:rPr>
              <w:t>Aptis</w:t>
            </w:r>
            <w:proofErr w:type="spellEnd"/>
            <w:r w:rsidRPr="00A00050">
              <w:rPr>
                <w:sz w:val="16"/>
                <w:szCs w:val="16"/>
              </w:rPr>
              <w:t xml:space="preserve"> 2019, INGLES B.</w:t>
            </w:r>
          </w:p>
          <w:sdt>
            <w:sdtPr>
              <w:rPr>
                <w:sz w:val="16"/>
                <w:szCs w:val="16"/>
              </w:rPr>
              <w:id w:val="1001553383"/>
              <w:placeholder>
                <w:docPart w:val="67C3FFE8207C45409ECE5225FDFE88BA"/>
              </w:placeholder>
              <w:temporary/>
              <w:showingPlcHdr/>
              <w15:appearance w15:val="hidden"/>
            </w:sdtPr>
            <w:sdtEndPr/>
            <w:sdtContent>
              <w:p w14:paraId="288AF642" w14:textId="77777777" w:rsidR="00036450" w:rsidRPr="00A00050" w:rsidRDefault="00036450" w:rsidP="00036450">
                <w:pPr>
                  <w:pStyle w:val="Heading2"/>
                  <w:rPr>
                    <w:sz w:val="16"/>
                    <w:szCs w:val="16"/>
                  </w:rPr>
                </w:pPr>
                <w:r w:rsidRPr="00872860">
                  <w:rPr>
                    <w:sz w:val="20"/>
                    <w:szCs w:val="16"/>
                    <w:lang w:bidi="es-ES"/>
                  </w:rPr>
                  <w:t>EXPERIENCIA LABORAL</w:t>
                </w:r>
              </w:p>
            </w:sdtContent>
          </w:sdt>
          <w:p w14:paraId="7615FD64" w14:textId="77777777" w:rsidR="000547F4" w:rsidRPr="00A00050" w:rsidRDefault="0071519F" w:rsidP="00036450">
            <w:pPr>
              <w:rPr>
                <w:b/>
                <w:sz w:val="16"/>
                <w:szCs w:val="16"/>
              </w:rPr>
            </w:pPr>
            <w:r w:rsidRPr="00A00050">
              <w:rPr>
                <w:b/>
                <w:sz w:val="16"/>
                <w:szCs w:val="16"/>
              </w:rPr>
              <w:t xml:space="preserve">Fábrica de Software </w:t>
            </w:r>
            <w:proofErr w:type="spellStart"/>
            <w:r w:rsidRPr="00A00050">
              <w:rPr>
                <w:b/>
                <w:sz w:val="16"/>
                <w:szCs w:val="16"/>
              </w:rPr>
              <w:t>ITSZaS</w:t>
            </w:r>
            <w:proofErr w:type="spellEnd"/>
            <w:r w:rsidRPr="00A00050">
              <w:rPr>
                <w:b/>
                <w:sz w:val="16"/>
                <w:szCs w:val="16"/>
              </w:rPr>
              <w:t>,</w:t>
            </w:r>
            <w:r w:rsidR="00036450" w:rsidRPr="00A00050">
              <w:rPr>
                <w:sz w:val="16"/>
                <w:szCs w:val="16"/>
                <w:lang w:bidi="es-ES"/>
              </w:rPr>
              <w:t xml:space="preserve"> </w:t>
            </w:r>
            <w:r w:rsidRPr="00A00050">
              <w:rPr>
                <w:b/>
                <w:sz w:val="16"/>
                <w:szCs w:val="16"/>
              </w:rPr>
              <w:t xml:space="preserve">Líder y desarrollador del proyecto Inter-Pisos </w:t>
            </w:r>
          </w:p>
          <w:p w14:paraId="44A6E71B" w14:textId="77777777" w:rsidR="00036450" w:rsidRPr="00A00050" w:rsidRDefault="0071519F" w:rsidP="00036450">
            <w:pPr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>2017</w:t>
            </w:r>
            <w:r w:rsidRPr="00A00050">
              <w:rPr>
                <w:sz w:val="16"/>
                <w:szCs w:val="16"/>
                <w:lang w:bidi="es-ES"/>
              </w:rPr>
              <w:t>-</w:t>
            </w:r>
            <w:r w:rsidR="00813406">
              <w:rPr>
                <w:sz w:val="16"/>
                <w:szCs w:val="16"/>
              </w:rPr>
              <w:t>2019</w:t>
            </w:r>
          </w:p>
          <w:p w14:paraId="51FCC15D" w14:textId="4962E034" w:rsidR="00036450" w:rsidRPr="00A00050" w:rsidRDefault="0071519F" w:rsidP="00F42CD6">
            <w:pPr>
              <w:jc w:val="both"/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</w:rPr>
              <w:t xml:space="preserve">Inter-Pisos es un sistema </w:t>
            </w:r>
            <w:r w:rsidR="000547F4" w:rsidRPr="00A00050">
              <w:rPr>
                <w:sz w:val="16"/>
                <w:szCs w:val="16"/>
              </w:rPr>
              <w:t xml:space="preserve">web </w:t>
            </w:r>
            <w:r w:rsidRPr="00A00050">
              <w:rPr>
                <w:sz w:val="16"/>
                <w:szCs w:val="16"/>
              </w:rPr>
              <w:t>de ventas</w:t>
            </w:r>
            <w:r w:rsidR="000547F4" w:rsidRPr="00A00050">
              <w:rPr>
                <w:sz w:val="16"/>
                <w:szCs w:val="16"/>
              </w:rPr>
              <w:t xml:space="preserve">, </w:t>
            </w:r>
            <w:r w:rsidRPr="00A00050">
              <w:rPr>
                <w:sz w:val="16"/>
                <w:szCs w:val="16"/>
              </w:rPr>
              <w:t xml:space="preserve">el cual facilita y ayuda a la administración de la empresa, realizado bajo las metodologías de </w:t>
            </w:r>
            <w:proofErr w:type="spellStart"/>
            <w:r w:rsidRPr="00A00050">
              <w:rPr>
                <w:sz w:val="16"/>
                <w:szCs w:val="16"/>
              </w:rPr>
              <w:t>scrum</w:t>
            </w:r>
            <w:proofErr w:type="spellEnd"/>
            <w:r w:rsidRPr="00A00050">
              <w:rPr>
                <w:sz w:val="16"/>
                <w:szCs w:val="16"/>
              </w:rPr>
              <w:t xml:space="preserve"> y </w:t>
            </w:r>
            <w:proofErr w:type="spellStart"/>
            <w:r w:rsidRPr="00A00050">
              <w:rPr>
                <w:sz w:val="16"/>
                <w:szCs w:val="16"/>
              </w:rPr>
              <w:t>kanban</w:t>
            </w:r>
            <w:proofErr w:type="spellEnd"/>
            <w:r w:rsidRPr="00A00050">
              <w:rPr>
                <w:sz w:val="16"/>
                <w:szCs w:val="16"/>
              </w:rPr>
              <w:t xml:space="preserve"> para el desarrollo y</w:t>
            </w:r>
            <w:r w:rsidR="00086FB4" w:rsidRPr="00A00050">
              <w:rPr>
                <w:sz w:val="16"/>
                <w:szCs w:val="16"/>
              </w:rPr>
              <w:t xml:space="preserve"> control del sistema, programado en</w:t>
            </w:r>
            <w:r w:rsidRPr="00A00050">
              <w:rPr>
                <w:sz w:val="16"/>
                <w:szCs w:val="16"/>
              </w:rPr>
              <w:t xml:space="preserve"> diferentes lenguajes</w:t>
            </w:r>
            <w:r w:rsidR="00086FB4" w:rsidRPr="00A00050">
              <w:rPr>
                <w:sz w:val="16"/>
                <w:szCs w:val="16"/>
              </w:rPr>
              <w:t xml:space="preserve"> y herramientas</w:t>
            </w:r>
            <w:r w:rsidRPr="00A00050">
              <w:rPr>
                <w:sz w:val="16"/>
                <w:szCs w:val="16"/>
              </w:rPr>
              <w:t xml:space="preserve"> como HTML, Ajax, Son, PHP, CSS, </w:t>
            </w:r>
            <w:proofErr w:type="spellStart"/>
            <w:r w:rsidRPr="00A00050">
              <w:rPr>
                <w:sz w:val="16"/>
                <w:szCs w:val="16"/>
              </w:rPr>
              <w:t>Bootstrap</w:t>
            </w:r>
            <w:proofErr w:type="spellEnd"/>
            <w:r w:rsidRPr="00A00050">
              <w:rPr>
                <w:sz w:val="16"/>
                <w:szCs w:val="16"/>
              </w:rPr>
              <w:t xml:space="preserve"> y para </w:t>
            </w:r>
            <w:r w:rsidR="00086FB4" w:rsidRPr="00A00050">
              <w:rPr>
                <w:sz w:val="16"/>
                <w:szCs w:val="16"/>
              </w:rPr>
              <w:t xml:space="preserve">la administración de la </w:t>
            </w:r>
            <w:r w:rsidRPr="00A00050">
              <w:rPr>
                <w:sz w:val="16"/>
                <w:szCs w:val="16"/>
              </w:rPr>
              <w:t xml:space="preserve">base de datos utilizamos </w:t>
            </w:r>
            <w:proofErr w:type="spellStart"/>
            <w:r w:rsidRPr="00A00050">
              <w:rPr>
                <w:sz w:val="16"/>
                <w:szCs w:val="16"/>
              </w:rPr>
              <w:t>phpMyAdmin</w:t>
            </w:r>
            <w:proofErr w:type="spellEnd"/>
            <w:r w:rsidRPr="00A00050">
              <w:rPr>
                <w:sz w:val="16"/>
                <w:szCs w:val="16"/>
              </w:rPr>
              <w:t xml:space="preserve"> y </w:t>
            </w:r>
            <w:proofErr w:type="spellStart"/>
            <w:r w:rsidRPr="00A00050">
              <w:rPr>
                <w:sz w:val="16"/>
                <w:szCs w:val="16"/>
              </w:rPr>
              <w:t>MySQL</w:t>
            </w:r>
            <w:proofErr w:type="spellEnd"/>
            <w:r w:rsidRPr="00A00050">
              <w:rPr>
                <w:sz w:val="16"/>
                <w:szCs w:val="16"/>
              </w:rPr>
              <w:t xml:space="preserve">, realizado bajo la certificación de la fábrica de software ISO </w:t>
            </w:r>
            <w:r w:rsidR="00086FB4" w:rsidRPr="00A00050">
              <w:rPr>
                <w:sz w:val="16"/>
                <w:szCs w:val="16"/>
              </w:rPr>
              <w:t>2</w:t>
            </w:r>
            <w:r w:rsidRPr="00A00050">
              <w:rPr>
                <w:sz w:val="16"/>
                <w:szCs w:val="16"/>
              </w:rPr>
              <w:t>9</w:t>
            </w:r>
            <w:r w:rsidR="00086FB4" w:rsidRPr="00A00050">
              <w:rPr>
                <w:sz w:val="16"/>
                <w:szCs w:val="16"/>
              </w:rPr>
              <w:t>110</w:t>
            </w:r>
            <w:r w:rsidR="00813406">
              <w:rPr>
                <w:sz w:val="16"/>
                <w:szCs w:val="16"/>
              </w:rPr>
              <w:t xml:space="preserve"> versión </w:t>
            </w:r>
            <w:r w:rsidR="00351229">
              <w:rPr>
                <w:sz w:val="16"/>
                <w:szCs w:val="16"/>
              </w:rPr>
              <w:t>2011</w:t>
            </w:r>
            <w:r w:rsidR="00014EE7" w:rsidRPr="00A00050">
              <w:rPr>
                <w:sz w:val="16"/>
                <w:szCs w:val="16"/>
              </w:rPr>
              <w:t>.</w:t>
            </w:r>
            <w:r w:rsidR="00036450" w:rsidRPr="00A00050">
              <w:rPr>
                <w:sz w:val="16"/>
                <w:szCs w:val="16"/>
                <w:lang w:bidi="es-ES"/>
              </w:rPr>
              <w:t xml:space="preserve"> </w:t>
            </w:r>
          </w:p>
          <w:p w14:paraId="6892DC5B" w14:textId="77777777" w:rsidR="004D3011" w:rsidRPr="00A00050" w:rsidRDefault="004D3011" w:rsidP="00036450">
            <w:pPr>
              <w:rPr>
                <w:sz w:val="16"/>
                <w:szCs w:val="16"/>
              </w:rPr>
            </w:pPr>
          </w:p>
          <w:p w14:paraId="651C8B83" w14:textId="77777777" w:rsidR="00086FB4" w:rsidRPr="00A00050" w:rsidRDefault="0071519F" w:rsidP="004D3011">
            <w:pPr>
              <w:rPr>
                <w:b/>
                <w:sz w:val="16"/>
                <w:szCs w:val="16"/>
              </w:rPr>
            </w:pPr>
            <w:r w:rsidRPr="00A00050">
              <w:rPr>
                <w:b/>
                <w:sz w:val="16"/>
                <w:szCs w:val="16"/>
              </w:rPr>
              <w:t xml:space="preserve">Fábrica de Software </w:t>
            </w:r>
            <w:proofErr w:type="spellStart"/>
            <w:r w:rsidRPr="00A00050">
              <w:rPr>
                <w:b/>
                <w:sz w:val="16"/>
                <w:szCs w:val="16"/>
              </w:rPr>
              <w:t>ITSZaS</w:t>
            </w:r>
            <w:proofErr w:type="spellEnd"/>
            <w:r w:rsidRPr="00A00050">
              <w:rPr>
                <w:sz w:val="16"/>
                <w:szCs w:val="16"/>
                <w:lang w:bidi="es-ES"/>
              </w:rPr>
              <w:t xml:space="preserve">, </w:t>
            </w:r>
            <w:r w:rsidRPr="00A00050">
              <w:rPr>
                <w:b/>
                <w:sz w:val="16"/>
                <w:szCs w:val="16"/>
              </w:rPr>
              <w:t xml:space="preserve">Líder y desarrollador del proyecto </w:t>
            </w:r>
            <w:r w:rsidR="00F42CD6" w:rsidRPr="00A00050">
              <w:rPr>
                <w:b/>
                <w:sz w:val="16"/>
                <w:szCs w:val="16"/>
              </w:rPr>
              <w:t>Control de Inglés</w:t>
            </w:r>
            <w:r w:rsidRPr="00A00050">
              <w:rPr>
                <w:b/>
                <w:sz w:val="16"/>
                <w:szCs w:val="16"/>
              </w:rPr>
              <w:t xml:space="preserve"> </w:t>
            </w:r>
          </w:p>
          <w:p w14:paraId="1321157B" w14:textId="77777777" w:rsidR="004D3011" w:rsidRPr="00A00050" w:rsidRDefault="00813406" w:rsidP="004D3011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  <w:r w:rsidR="0071519F" w:rsidRPr="00A00050">
              <w:rPr>
                <w:sz w:val="16"/>
                <w:szCs w:val="16"/>
                <w:lang w:bidi="es-ES"/>
              </w:rPr>
              <w:t>-</w:t>
            </w:r>
            <w:r w:rsidR="00A00050" w:rsidRPr="00A00050">
              <w:rPr>
                <w:sz w:val="16"/>
                <w:szCs w:val="16"/>
              </w:rPr>
              <w:t>2019</w:t>
            </w:r>
          </w:p>
          <w:p w14:paraId="7741D0F1" w14:textId="7F5479F5" w:rsidR="004D3011" w:rsidRPr="00A00050" w:rsidRDefault="0071519F" w:rsidP="00F42CD6">
            <w:pPr>
              <w:jc w:val="both"/>
              <w:rPr>
                <w:sz w:val="16"/>
                <w:szCs w:val="16"/>
              </w:rPr>
            </w:pPr>
            <w:r w:rsidRPr="00A00050">
              <w:rPr>
                <w:sz w:val="16"/>
                <w:szCs w:val="16"/>
                <w:lang w:val="es-ES_tradnl"/>
              </w:rPr>
              <w:t>Control-</w:t>
            </w:r>
            <w:r w:rsidR="00086FB4" w:rsidRPr="00A00050">
              <w:rPr>
                <w:sz w:val="16"/>
                <w:szCs w:val="16"/>
                <w:lang w:val="es-ES_tradnl"/>
              </w:rPr>
              <w:t>inglés</w:t>
            </w:r>
            <w:r w:rsidRPr="00A00050">
              <w:rPr>
                <w:sz w:val="16"/>
                <w:szCs w:val="16"/>
                <w:lang w:val="es-ES_tradnl"/>
              </w:rPr>
              <w:t xml:space="preserve"> es un </w:t>
            </w:r>
            <w:r w:rsidR="00086FB4" w:rsidRPr="00A00050">
              <w:rPr>
                <w:sz w:val="16"/>
                <w:szCs w:val="16"/>
                <w:lang w:val="es-ES_tradnl"/>
              </w:rPr>
              <w:t xml:space="preserve">sistema web para el </w:t>
            </w:r>
            <w:r w:rsidRPr="00A00050">
              <w:rPr>
                <w:sz w:val="16"/>
                <w:szCs w:val="16"/>
                <w:lang w:val="es-ES_tradnl"/>
              </w:rPr>
              <w:t>control escolar del Instituto Tecnoló</w:t>
            </w:r>
            <w:r w:rsidR="00086FB4" w:rsidRPr="00A00050">
              <w:rPr>
                <w:sz w:val="16"/>
                <w:szCs w:val="16"/>
                <w:lang w:val="es-ES_tradnl"/>
              </w:rPr>
              <w:t>gico Superior Zacatecas Sur y</w:t>
            </w:r>
            <w:r w:rsidRPr="00A00050">
              <w:rPr>
                <w:sz w:val="16"/>
                <w:szCs w:val="16"/>
                <w:lang w:val="es-ES_tradnl"/>
              </w:rPr>
              <w:t xml:space="preserve"> llevar la administración de sus alumnos, dic</w:t>
            </w:r>
            <w:r w:rsidR="00086FB4" w:rsidRPr="00A00050">
              <w:rPr>
                <w:sz w:val="16"/>
                <w:szCs w:val="16"/>
                <w:lang w:val="es-ES_tradnl"/>
              </w:rPr>
              <w:t>ho proyecto realizado con las herramientas de desarrollo de</w:t>
            </w:r>
            <w:r w:rsidRPr="00A00050">
              <w:rPr>
                <w:sz w:val="16"/>
                <w:szCs w:val="16"/>
                <w:lang w:val="es-ES_tradnl"/>
              </w:rPr>
              <w:t xml:space="preserve">l framework </w:t>
            </w:r>
            <w:proofErr w:type="spellStart"/>
            <w:r w:rsidRPr="00A00050">
              <w:rPr>
                <w:sz w:val="16"/>
                <w:szCs w:val="16"/>
                <w:lang w:val="es-ES_tradnl"/>
              </w:rPr>
              <w:t>Laravel</w:t>
            </w:r>
            <w:proofErr w:type="spellEnd"/>
            <w:r w:rsidRPr="00A00050">
              <w:rPr>
                <w:sz w:val="16"/>
                <w:szCs w:val="16"/>
                <w:lang w:val="es-ES_tradnl"/>
              </w:rPr>
              <w:t xml:space="preserve"> y GitHub para su desarrollo y control de versiones, utilizamos </w:t>
            </w:r>
            <w:proofErr w:type="spellStart"/>
            <w:r w:rsidRPr="00A00050">
              <w:rPr>
                <w:sz w:val="16"/>
                <w:szCs w:val="16"/>
                <w:lang w:val="es-ES_tradnl"/>
              </w:rPr>
              <w:t>phpMyAdmin</w:t>
            </w:r>
            <w:proofErr w:type="spellEnd"/>
            <w:r w:rsidRPr="00A00050">
              <w:rPr>
                <w:sz w:val="16"/>
                <w:szCs w:val="16"/>
                <w:lang w:val="es-ES_tradnl"/>
              </w:rPr>
              <w:t xml:space="preserve"> y </w:t>
            </w:r>
            <w:proofErr w:type="spellStart"/>
            <w:r w:rsidRPr="00A00050">
              <w:rPr>
                <w:sz w:val="16"/>
                <w:szCs w:val="16"/>
                <w:lang w:val="es-ES_tradnl"/>
              </w:rPr>
              <w:t>MySQL</w:t>
            </w:r>
            <w:proofErr w:type="spellEnd"/>
            <w:r w:rsidRPr="00A00050">
              <w:rPr>
                <w:sz w:val="16"/>
                <w:szCs w:val="16"/>
                <w:lang w:val="es-ES_tradnl"/>
              </w:rPr>
              <w:t xml:space="preserve"> como maneadores de nuestra base de datos y realizado bajo la </w:t>
            </w:r>
            <w:proofErr w:type="spellStart"/>
            <w:r w:rsidRPr="00A00050">
              <w:rPr>
                <w:sz w:val="16"/>
                <w:szCs w:val="16"/>
                <w:lang w:val="es-ES_tradnl"/>
              </w:rPr>
              <w:t>certificació</w:t>
            </w:r>
            <w:proofErr w:type="spellEnd"/>
            <w:r w:rsidRPr="00A00050">
              <w:rPr>
                <w:sz w:val="16"/>
                <w:szCs w:val="16"/>
                <w:lang w:val="fr-FR"/>
              </w:rPr>
              <w:t>n de la f</w:t>
            </w:r>
            <w:r w:rsidRPr="00A00050">
              <w:rPr>
                <w:sz w:val="16"/>
                <w:szCs w:val="16"/>
              </w:rPr>
              <w:t>á</w:t>
            </w:r>
            <w:proofErr w:type="spellStart"/>
            <w:r w:rsidRPr="00A00050">
              <w:rPr>
                <w:sz w:val="16"/>
                <w:szCs w:val="16"/>
                <w:lang w:val="es-ES_tradnl"/>
              </w:rPr>
              <w:t>br</w:t>
            </w:r>
            <w:r w:rsidR="00086FB4" w:rsidRPr="00A00050">
              <w:rPr>
                <w:sz w:val="16"/>
                <w:szCs w:val="16"/>
                <w:lang w:val="es-ES_tradnl"/>
              </w:rPr>
              <w:t>ica</w:t>
            </w:r>
            <w:proofErr w:type="spellEnd"/>
            <w:r w:rsidR="00086FB4" w:rsidRPr="00A00050">
              <w:rPr>
                <w:sz w:val="16"/>
                <w:szCs w:val="16"/>
                <w:lang w:val="es-ES_tradnl"/>
              </w:rPr>
              <w:t xml:space="preserve"> de software ISO 29110</w:t>
            </w:r>
            <w:r w:rsidR="00813406">
              <w:rPr>
                <w:sz w:val="16"/>
                <w:szCs w:val="16"/>
                <w:lang w:val="es-ES_tradnl"/>
              </w:rPr>
              <w:t xml:space="preserve"> </w:t>
            </w:r>
            <w:r w:rsidR="00813406">
              <w:rPr>
                <w:sz w:val="16"/>
                <w:szCs w:val="16"/>
              </w:rPr>
              <w:t xml:space="preserve">versión </w:t>
            </w:r>
            <w:r w:rsidR="00351229">
              <w:rPr>
                <w:sz w:val="16"/>
                <w:szCs w:val="16"/>
              </w:rPr>
              <w:t>2011</w:t>
            </w:r>
            <w:bookmarkStart w:id="0" w:name="_GoBack"/>
            <w:bookmarkEnd w:id="0"/>
            <w:r w:rsidR="00014EE7" w:rsidRPr="00A00050">
              <w:rPr>
                <w:sz w:val="16"/>
                <w:szCs w:val="16"/>
                <w:lang w:val="es-ES_tradnl"/>
              </w:rPr>
              <w:t>.</w:t>
            </w:r>
          </w:p>
          <w:p w14:paraId="32F9B5C6" w14:textId="77777777" w:rsidR="0071519F" w:rsidRPr="00872860" w:rsidRDefault="0071519F" w:rsidP="0071519F">
            <w:pPr>
              <w:pStyle w:val="Heading2"/>
              <w:rPr>
                <w:sz w:val="20"/>
                <w:szCs w:val="16"/>
              </w:rPr>
            </w:pPr>
            <w:r w:rsidRPr="00872860">
              <w:rPr>
                <w:sz w:val="20"/>
                <w:szCs w:val="16"/>
              </w:rPr>
              <w:t>Habilidades</w:t>
            </w:r>
          </w:p>
          <w:p w14:paraId="30BF2919" w14:textId="77777777" w:rsidR="00300E58" w:rsidRPr="00300E58" w:rsidRDefault="0071519F" w:rsidP="00300E5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300E58">
              <w:rPr>
                <w:sz w:val="16"/>
                <w:szCs w:val="16"/>
                <w:lang w:val="en-US"/>
              </w:rPr>
              <w:t>Pytho</w:t>
            </w:r>
            <w:r w:rsidR="00A00050" w:rsidRPr="00300E58">
              <w:rPr>
                <w:sz w:val="16"/>
                <w:szCs w:val="16"/>
                <w:lang w:val="en-US"/>
              </w:rPr>
              <w:t xml:space="preserve">n                             </w:t>
            </w:r>
            <w:r w:rsidR="00300E58">
              <w:rPr>
                <w:sz w:val="16"/>
                <w:szCs w:val="16"/>
                <w:lang w:val="en-US"/>
              </w:rPr>
              <w:t xml:space="preserve"> </w:t>
            </w:r>
            <w:r w:rsidR="00A00050" w:rsidRPr="00300E58">
              <w:rPr>
                <w:sz w:val="16"/>
                <w:szCs w:val="16"/>
                <w:lang w:val="en-US"/>
              </w:rPr>
              <w:t xml:space="preserve"> </w:t>
            </w:r>
            <w:r w:rsidR="00300E58" w:rsidRPr="00300E58">
              <w:rPr>
                <w:sz w:val="16"/>
                <w:szCs w:val="16"/>
                <w:lang w:val="en-US"/>
              </w:rPr>
              <w:t xml:space="preserve">●     SQL Server </w:t>
            </w:r>
          </w:p>
          <w:p w14:paraId="30987874" w14:textId="77777777" w:rsidR="0071519F" w:rsidRPr="00300E58" w:rsidRDefault="0071519F" w:rsidP="00300E5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300E58">
              <w:rPr>
                <w:sz w:val="16"/>
                <w:szCs w:val="16"/>
                <w:lang w:val="en-US"/>
              </w:rPr>
              <w:t>PHP</w:t>
            </w:r>
            <w:r w:rsidR="00300E58">
              <w:rPr>
                <w:sz w:val="16"/>
                <w:szCs w:val="16"/>
                <w:lang w:val="en-US"/>
              </w:rPr>
              <w:t xml:space="preserve">                                    ●     MYSQL  </w:t>
            </w:r>
            <w:r w:rsidRPr="00300E58">
              <w:rPr>
                <w:sz w:val="16"/>
                <w:szCs w:val="16"/>
                <w:lang w:val="en-US"/>
              </w:rPr>
              <w:t xml:space="preserve">  </w:t>
            </w:r>
            <w:r w:rsidR="00A00050" w:rsidRPr="00300E58">
              <w:rPr>
                <w:sz w:val="16"/>
                <w:szCs w:val="16"/>
                <w:lang w:val="en-US"/>
              </w:rPr>
              <w:t xml:space="preserve">                               </w:t>
            </w:r>
          </w:p>
          <w:p w14:paraId="6451C1D8" w14:textId="77777777" w:rsidR="0071519F" w:rsidRPr="00300E58" w:rsidRDefault="0071519F" w:rsidP="00300E5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300E58">
              <w:rPr>
                <w:sz w:val="16"/>
                <w:szCs w:val="16"/>
                <w:lang w:val="en-US"/>
              </w:rPr>
              <w:t xml:space="preserve">Java </w:t>
            </w:r>
            <w:proofErr w:type="spellStart"/>
            <w:r w:rsidR="00300E58">
              <w:rPr>
                <w:sz w:val="16"/>
                <w:szCs w:val="16"/>
                <w:lang w:val="en-US"/>
              </w:rPr>
              <w:t>S</w:t>
            </w:r>
            <w:r w:rsidRPr="00300E58">
              <w:rPr>
                <w:sz w:val="16"/>
                <w:szCs w:val="16"/>
                <w:lang w:val="en-US"/>
              </w:rPr>
              <w:t>ript</w:t>
            </w:r>
            <w:proofErr w:type="spellEnd"/>
            <w:r w:rsidRPr="00300E58">
              <w:rPr>
                <w:sz w:val="16"/>
                <w:szCs w:val="16"/>
                <w:lang w:val="en-US"/>
              </w:rPr>
              <w:t xml:space="preserve">                      </w:t>
            </w:r>
            <w:r w:rsidR="00300E58">
              <w:rPr>
                <w:sz w:val="16"/>
                <w:szCs w:val="16"/>
                <w:lang w:val="en-US"/>
              </w:rPr>
              <w:t xml:space="preserve">    ●     CSS</w:t>
            </w:r>
          </w:p>
          <w:p w14:paraId="2F867527" w14:textId="77777777" w:rsidR="00A00050" w:rsidRPr="00300E58" w:rsidRDefault="0071519F" w:rsidP="00300E5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300E58">
              <w:rPr>
                <w:sz w:val="16"/>
                <w:szCs w:val="16"/>
                <w:lang w:val="en-US"/>
              </w:rPr>
              <w:t>HTML</w:t>
            </w:r>
            <w:r w:rsidR="00300E58">
              <w:rPr>
                <w:sz w:val="16"/>
                <w:szCs w:val="16"/>
                <w:lang w:val="en-US"/>
              </w:rPr>
              <w:t xml:space="preserve">                         </w:t>
            </w:r>
            <w:r w:rsidR="0081729D">
              <w:rPr>
                <w:sz w:val="16"/>
                <w:szCs w:val="16"/>
                <w:lang w:val="en-US"/>
              </w:rPr>
              <w:t xml:space="preserve">         ●     C++</w:t>
            </w:r>
          </w:p>
          <w:p w14:paraId="54493268" w14:textId="77777777" w:rsidR="00A00050" w:rsidRPr="00A00050" w:rsidRDefault="00A00050" w:rsidP="00300E5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</w:tr>
      <w:tr w:rsidR="00300E58" w:rsidRPr="00A00050" w14:paraId="10BF8E9C" w14:textId="77777777" w:rsidTr="00086FB4">
        <w:tc>
          <w:tcPr>
            <w:tcW w:w="3600" w:type="dxa"/>
          </w:tcPr>
          <w:p w14:paraId="3440C452" w14:textId="77777777" w:rsidR="00300E58" w:rsidRPr="00A00050" w:rsidRDefault="00300E58" w:rsidP="00036450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3B84905" w14:textId="77777777" w:rsidR="00300E58" w:rsidRPr="00A00050" w:rsidRDefault="00300E58" w:rsidP="000C45FF">
            <w:pPr>
              <w:tabs>
                <w:tab w:val="left" w:pos="990"/>
              </w:tabs>
              <w:rPr>
                <w:sz w:val="16"/>
                <w:szCs w:val="16"/>
              </w:rPr>
            </w:pPr>
          </w:p>
        </w:tc>
        <w:tc>
          <w:tcPr>
            <w:tcW w:w="6470" w:type="dxa"/>
          </w:tcPr>
          <w:p w14:paraId="3FD60661" w14:textId="77777777" w:rsidR="00300E58" w:rsidRPr="00A00050" w:rsidRDefault="00300E58" w:rsidP="00036450">
            <w:pPr>
              <w:pStyle w:val="Heading2"/>
              <w:rPr>
                <w:sz w:val="16"/>
                <w:szCs w:val="16"/>
              </w:rPr>
            </w:pPr>
          </w:p>
        </w:tc>
      </w:tr>
    </w:tbl>
    <w:p w14:paraId="1FCEA235" w14:textId="77777777" w:rsidR="0043117B" w:rsidRPr="00A00050" w:rsidRDefault="006653BE" w:rsidP="000547F4">
      <w:pPr>
        <w:tabs>
          <w:tab w:val="left" w:pos="990"/>
        </w:tabs>
        <w:rPr>
          <w:sz w:val="20"/>
          <w:szCs w:val="20"/>
          <w:lang w:val="en-US"/>
        </w:rPr>
      </w:pPr>
    </w:p>
    <w:sectPr w:rsidR="0043117B" w:rsidRPr="00A00050" w:rsidSect="00762C23">
      <w:headerReference w:type="default" r:id="rId11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32D4E" w14:textId="77777777" w:rsidR="006653BE" w:rsidRDefault="006653BE" w:rsidP="000C45FF">
      <w:r>
        <w:separator/>
      </w:r>
    </w:p>
  </w:endnote>
  <w:endnote w:type="continuationSeparator" w:id="0">
    <w:p w14:paraId="23DE7E2C" w14:textId="77777777" w:rsidR="006653BE" w:rsidRDefault="006653B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BB09E" w14:textId="77777777" w:rsidR="006653BE" w:rsidRDefault="006653BE" w:rsidP="000C45FF">
      <w:r>
        <w:separator/>
      </w:r>
    </w:p>
  </w:footnote>
  <w:footnote w:type="continuationSeparator" w:id="0">
    <w:p w14:paraId="6175F8E8" w14:textId="77777777" w:rsidR="006653BE" w:rsidRDefault="006653B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5B14B" w14:textId="77777777" w:rsidR="000C45FF" w:rsidRDefault="000C45FF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77E19DB8" wp14:editId="256C96E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E95"/>
    <w:multiLevelType w:val="hybridMultilevel"/>
    <w:tmpl w:val="496E722E"/>
    <w:lvl w:ilvl="0" w:tplc="A78072BE">
      <w:start w:val="201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B4EA3"/>
    <w:multiLevelType w:val="hybridMultilevel"/>
    <w:tmpl w:val="4AA629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4649"/>
    <w:multiLevelType w:val="hybridMultilevel"/>
    <w:tmpl w:val="5AFCD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35187"/>
    <w:multiLevelType w:val="hybridMultilevel"/>
    <w:tmpl w:val="559E0CB4"/>
    <w:lvl w:ilvl="0" w:tplc="9E38610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B28D0"/>
    <w:multiLevelType w:val="hybridMultilevel"/>
    <w:tmpl w:val="CF741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206"/>
    <w:multiLevelType w:val="hybridMultilevel"/>
    <w:tmpl w:val="0386676A"/>
    <w:lvl w:ilvl="0" w:tplc="34C86BEE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A21CB"/>
    <w:multiLevelType w:val="hybridMultilevel"/>
    <w:tmpl w:val="B90ED588"/>
    <w:lvl w:ilvl="0" w:tplc="75A4B442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6B99"/>
    <w:multiLevelType w:val="hybridMultilevel"/>
    <w:tmpl w:val="F6A010F8"/>
    <w:lvl w:ilvl="0" w:tplc="94CA7286">
      <w:start w:val="201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19F"/>
    <w:rsid w:val="00014EE7"/>
    <w:rsid w:val="00036450"/>
    <w:rsid w:val="000547F4"/>
    <w:rsid w:val="00086FB4"/>
    <w:rsid w:val="000C45FF"/>
    <w:rsid w:val="000E3FD1"/>
    <w:rsid w:val="000F0189"/>
    <w:rsid w:val="000F3B24"/>
    <w:rsid w:val="0010226C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742C"/>
    <w:rsid w:val="0029255F"/>
    <w:rsid w:val="002B4FBF"/>
    <w:rsid w:val="00300E58"/>
    <w:rsid w:val="0030481B"/>
    <w:rsid w:val="00351229"/>
    <w:rsid w:val="0037121F"/>
    <w:rsid w:val="004071FC"/>
    <w:rsid w:val="00445947"/>
    <w:rsid w:val="004813B3"/>
    <w:rsid w:val="00496591"/>
    <w:rsid w:val="004C63E4"/>
    <w:rsid w:val="004D3011"/>
    <w:rsid w:val="005262AC"/>
    <w:rsid w:val="00526549"/>
    <w:rsid w:val="005E39D5"/>
    <w:rsid w:val="00600670"/>
    <w:rsid w:val="0062123A"/>
    <w:rsid w:val="00646E75"/>
    <w:rsid w:val="006653BE"/>
    <w:rsid w:val="006771D0"/>
    <w:rsid w:val="00705203"/>
    <w:rsid w:val="0071519F"/>
    <w:rsid w:val="00715FCB"/>
    <w:rsid w:val="00743101"/>
    <w:rsid w:val="00762C23"/>
    <w:rsid w:val="007867A0"/>
    <w:rsid w:val="007927F5"/>
    <w:rsid w:val="00802CA0"/>
    <w:rsid w:val="00813406"/>
    <w:rsid w:val="0081729D"/>
    <w:rsid w:val="00825F20"/>
    <w:rsid w:val="00872860"/>
    <w:rsid w:val="00920134"/>
    <w:rsid w:val="009272AA"/>
    <w:rsid w:val="00985BEB"/>
    <w:rsid w:val="00A00050"/>
    <w:rsid w:val="00A2118D"/>
    <w:rsid w:val="00AC0CB2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459D"/>
    <w:rsid w:val="00DD172A"/>
    <w:rsid w:val="00E25A26"/>
    <w:rsid w:val="00E4381A"/>
    <w:rsid w:val="00E55D74"/>
    <w:rsid w:val="00EA378C"/>
    <w:rsid w:val="00F42CD6"/>
    <w:rsid w:val="00F60274"/>
    <w:rsid w:val="00F77FB9"/>
    <w:rsid w:val="00FB068F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E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8C"/>
    <w:rPr>
      <w:rFonts w:ascii="Tahoma" w:hAnsi="Tahoma" w:cs="Tahoma"/>
      <w:sz w:val="16"/>
      <w:szCs w:val="16"/>
    </w:rPr>
  </w:style>
  <w:style w:type="paragraph" w:customStyle="1" w:styleId="Cuerpo">
    <w:name w:val="Cuerpo"/>
    <w:rsid w:val="0071519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760"/>
      </w:tabs>
      <w:spacing w:after="180" w:line="264" w:lineRule="auto"/>
    </w:pPr>
    <w:rPr>
      <w:rFonts w:ascii="Avenir Next" w:eastAsia="Arial Unicode MS" w:hAnsi="Avenir Next" w:cs="Arial Unicode MS"/>
      <w:color w:val="000000"/>
      <w:sz w:val="20"/>
      <w:szCs w:val="20"/>
      <w:bdr w:val="nil"/>
      <w:lang w:val="es-ES_tradnl" w:eastAsia="es-MX"/>
    </w:rPr>
  </w:style>
  <w:style w:type="paragraph" w:styleId="ListParagraph">
    <w:name w:val="List Paragraph"/>
    <w:basedOn w:val="Normal"/>
    <w:uiPriority w:val="34"/>
    <w:qFormat/>
    <w:rsid w:val="0071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uzlu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82AB6C67B94C4F994D49ECD416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F541D-A067-475F-80E8-4C538652EED6}"/>
      </w:docPartPr>
      <w:docPartBody>
        <w:p w:rsidR="001E746E" w:rsidRDefault="00A55A92">
          <w:pPr>
            <w:pStyle w:val="C682AB6C67B94C4F994D49ECD416420D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A6C5A38E2EAF482A8DBD29D54C9E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15858-AB06-40CA-8E95-650C0D357B1C}"/>
      </w:docPartPr>
      <w:docPartBody>
        <w:p w:rsidR="001E746E" w:rsidRDefault="00A55A92">
          <w:pPr>
            <w:pStyle w:val="A6C5A38E2EAF482A8DBD29D54C9E756C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AF8B05C69EEA42EDBC1333E669B3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B57BB-7057-4867-B4EC-1D9C88721AC2}"/>
      </w:docPartPr>
      <w:docPartBody>
        <w:p w:rsidR="001E746E" w:rsidRDefault="00A55A92">
          <w:pPr>
            <w:pStyle w:val="AF8B05C69EEA42EDBC1333E669B3F4E5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5FCDFD4BA7604BECBBC48A8FDE2D7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80049-FA48-40DE-ADB5-A9D2552F6FFC}"/>
      </w:docPartPr>
      <w:docPartBody>
        <w:p w:rsidR="001E746E" w:rsidRDefault="00A55A92">
          <w:pPr>
            <w:pStyle w:val="5FCDFD4BA7604BECBBC48A8FDE2D7BDC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ED0E08BA8B31404AA8B0887A70FC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47ACF-E700-4642-AD62-4DF9F899FFD0}"/>
      </w:docPartPr>
      <w:docPartBody>
        <w:p w:rsidR="001E746E" w:rsidRDefault="00A55A92">
          <w:pPr>
            <w:pStyle w:val="ED0E08BA8B31404AA8B0887A70FCEF8B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F53EA529CDEC464CA7CC77E077C6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307BF-866C-4FC7-948F-35E04125DAEB}"/>
      </w:docPartPr>
      <w:docPartBody>
        <w:p w:rsidR="001E746E" w:rsidRDefault="00A55A92">
          <w:pPr>
            <w:pStyle w:val="F53EA529CDEC464CA7CC77E077C6635D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67C3FFE8207C45409ECE5225FDFE8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5E973-25F9-41B1-98B0-69A6752AECA8}"/>
      </w:docPartPr>
      <w:docPartBody>
        <w:p w:rsidR="001E746E" w:rsidRDefault="00A55A92">
          <w:pPr>
            <w:pStyle w:val="67C3FFE8207C45409ECE5225FDFE88BA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92"/>
    <w:rsid w:val="001E746E"/>
    <w:rsid w:val="002A5612"/>
    <w:rsid w:val="00506FAF"/>
    <w:rsid w:val="00692F06"/>
    <w:rsid w:val="009A3E38"/>
    <w:rsid w:val="00A55A92"/>
    <w:rsid w:val="00A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919E6E410B449989D5A01A9ADBF09F">
    <w:name w:val="BF919E6E410B449989D5A01A9ADBF09F"/>
  </w:style>
  <w:style w:type="paragraph" w:customStyle="1" w:styleId="7767740C93AD44B9A72D164D3248E129">
    <w:name w:val="7767740C93AD44B9A72D164D3248E129"/>
  </w:style>
  <w:style w:type="paragraph" w:customStyle="1" w:styleId="C682AB6C67B94C4F994D49ECD416420D">
    <w:name w:val="C682AB6C67B94C4F994D49ECD416420D"/>
  </w:style>
  <w:style w:type="paragraph" w:customStyle="1" w:styleId="654232BC7F0347109E820FD500C05A19">
    <w:name w:val="654232BC7F0347109E820FD500C05A19"/>
  </w:style>
  <w:style w:type="paragraph" w:customStyle="1" w:styleId="A6C5A38E2EAF482A8DBD29D54C9E756C">
    <w:name w:val="A6C5A38E2EAF482A8DBD29D54C9E756C"/>
  </w:style>
  <w:style w:type="paragraph" w:customStyle="1" w:styleId="AF8B05C69EEA42EDBC1333E669B3F4E5">
    <w:name w:val="AF8B05C69EEA42EDBC1333E669B3F4E5"/>
  </w:style>
  <w:style w:type="paragraph" w:customStyle="1" w:styleId="2227D417D70D40D98D5921195EEAA717">
    <w:name w:val="2227D417D70D40D98D5921195EEAA717"/>
  </w:style>
  <w:style w:type="paragraph" w:customStyle="1" w:styleId="5FCDFD4BA7604BECBBC48A8FDE2D7BDC">
    <w:name w:val="5FCDFD4BA7604BECBBC48A8FDE2D7BDC"/>
  </w:style>
  <w:style w:type="paragraph" w:customStyle="1" w:styleId="F7EC451CA2BF46DBB60DC0661258DF11">
    <w:name w:val="F7EC451CA2BF46DBB60DC0661258DF11"/>
  </w:style>
  <w:style w:type="paragraph" w:customStyle="1" w:styleId="ED0E08BA8B31404AA8B0887A70FCEF8B">
    <w:name w:val="ED0E08BA8B31404AA8B0887A70FCEF8B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6C896B912FF4474920D67CD6CD0091A">
    <w:name w:val="46C896B912FF4474920D67CD6CD0091A"/>
  </w:style>
  <w:style w:type="paragraph" w:customStyle="1" w:styleId="1FA7681056AF4DFAB72239C90D06F154">
    <w:name w:val="1FA7681056AF4DFAB72239C90D06F154"/>
  </w:style>
  <w:style w:type="paragraph" w:customStyle="1" w:styleId="A5D05604C2774CBDA04F028FB793E1C6">
    <w:name w:val="A5D05604C2774CBDA04F028FB793E1C6"/>
  </w:style>
  <w:style w:type="paragraph" w:customStyle="1" w:styleId="1A9A6FFE0C0D45A7A931D0B454D38895">
    <w:name w:val="1A9A6FFE0C0D45A7A931D0B454D38895"/>
  </w:style>
  <w:style w:type="paragraph" w:customStyle="1" w:styleId="ACE11F38D02A47EFA800996020C6AA08">
    <w:name w:val="ACE11F38D02A47EFA800996020C6AA08"/>
  </w:style>
  <w:style w:type="paragraph" w:customStyle="1" w:styleId="3F63794B3BD94B7A9A8569EF9B90B177">
    <w:name w:val="3F63794B3BD94B7A9A8569EF9B90B177"/>
  </w:style>
  <w:style w:type="paragraph" w:customStyle="1" w:styleId="F53EA529CDEC464CA7CC77E077C6635D">
    <w:name w:val="F53EA529CDEC464CA7CC77E077C6635D"/>
  </w:style>
  <w:style w:type="paragraph" w:customStyle="1" w:styleId="E6CA2E32798C4621B7E2A97195D22C48">
    <w:name w:val="E6CA2E32798C4621B7E2A97195D22C48"/>
  </w:style>
  <w:style w:type="paragraph" w:customStyle="1" w:styleId="6388D5A98B044BBCB6A02D68CA3939A6">
    <w:name w:val="6388D5A98B044BBCB6A02D68CA3939A6"/>
  </w:style>
  <w:style w:type="paragraph" w:customStyle="1" w:styleId="C57C5F3C8F8B4938B6E599EF849AA733">
    <w:name w:val="C57C5F3C8F8B4938B6E599EF849AA733"/>
  </w:style>
  <w:style w:type="paragraph" w:customStyle="1" w:styleId="19C827D2198D4A6D8B109A85C16DB8E6">
    <w:name w:val="19C827D2198D4A6D8B109A85C16DB8E6"/>
  </w:style>
  <w:style w:type="paragraph" w:customStyle="1" w:styleId="38A2660350744A228541BCD2839889A5">
    <w:name w:val="38A2660350744A228541BCD2839889A5"/>
  </w:style>
  <w:style w:type="paragraph" w:customStyle="1" w:styleId="072F5E32336E45BB8D35B557A785E8F7">
    <w:name w:val="072F5E32336E45BB8D35B557A785E8F7"/>
  </w:style>
  <w:style w:type="paragraph" w:customStyle="1" w:styleId="60B115FA91AB4FDAAEBD6213F3C09CC3">
    <w:name w:val="60B115FA91AB4FDAAEBD6213F3C09CC3"/>
  </w:style>
  <w:style w:type="paragraph" w:customStyle="1" w:styleId="67C3FFE8207C45409ECE5225FDFE88BA">
    <w:name w:val="67C3FFE8207C45409ECE5225FDFE88BA"/>
  </w:style>
  <w:style w:type="paragraph" w:customStyle="1" w:styleId="D7F763406EC84FFCA08276FAB66FA7D5">
    <w:name w:val="D7F763406EC84FFCA08276FAB66FA7D5"/>
  </w:style>
  <w:style w:type="paragraph" w:customStyle="1" w:styleId="E6E5AAE901D0478F94B5476B219BB7E4">
    <w:name w:val="E6E5AAE901D0478F94B5476B219BB7E4"/>
  </w:style>
  <w:style w:type="paragraph" w:customStyle="1" w:styleId="01EA8FDDD95942488437F380BD736715">
    <w:name w:val="01EA8FDDD95942488437F380BD736715"/>
  </w:style>
  <w:style w:type="paragraph" w:customStyle="1" w:styleId="ED97C2A3A0BB4AD09868B0B3F4521F49">
    <w:name w:val="ED97C2A3A0BB4AD09868B0B3F4521F49"/>
  </w:style>
  <w:style w:type="paragraph" w:customStyle="1" w:styleId="42A1760A77D24F999B795875D7ACA86E">
    <w:name w:val="42A1760A77D24F999B795875D7ACA86E"/>
  </w:style>
  <w:style w:type="paragraph" w:customStyle="1" w:styleId="53CD631AD5F145E1B4B6DD18DF61B4A2">
    <w:name w:val="53CD631AD5F145E1B4B6DD18DF61B4A2"/>
  </w:style>
  <w:style w:type="paragraph" w:customStyle="1" w:styleId="3A8B6EAB19A244EFA668990F24E20C0D">
    <w:name w:val="3A8B6EAB19A244EFA668990F24E20C0D"/>
  </w:style>
  <w:style w:type="paragraph" w:customStyle="1" w:styleId="D7B64EA47A2D442F890F8DE09DC29324">
    <w:name w:val="D7B64EA47A2D442F890F8DE09DC29324"/>
  </w:style>
  <w:style w:type="paragraph" w:customStyle="1" w:styleId="DF44692505E94841919CB322308F2EDA">
    <w:name w:val="DF44692505E94841919CB322308F2EDA"/>
  </w:style>
  <w:style w:type="paragraph" w:customStyle="1" w:styleId="8C1F2A0C07DA48CF9E2ABB0267190A8A">
    <w:name w:val="8C1F2A0C07DA48CF9E2ABB0267190A8A"/>
  </w:style>
  <w:style w:type="paragraph" w:customStyle="1" w:styleId="83309CADB1A744798908EF5DB90232AB">
    <w:name w:val="83309CADB1A744798908EF5DB90232AB"/>
  </w:style>
  <w:style w:type="paragraph" w:customStyle="1" w:styleId="4644E0B1810F45DDAB3A6D74984648FD">
    <w:name w:val="4644E0B1810F45DDAB3A6D74984648FD"/>
  </w:style>
  <w:style w:type="paragraph" w:customStyle="1" w:styleId="8A801E5F6F57411F83CCB3B1C6649175">
    <w:name w:val="8A801E5F6F57411F83CCB3B1C6649175"/>
  </w:style>
  <w:style w:type="paragraph" w:customStyle="1" w:styleId="8AEF9656223445B3B4DA90831B398BD7">
    <w:name w:val="8AEF9656223445B3B4DA90831B398BD7"/>
  </w:style>
  <w:style w:type="paragraph" w:customStyle="1" w:styleId="84BF43E68C4B4C8F83DCFE2B89C03BE2">
    <w:name w:val="84BF43E68C4B4C8F83DCFE2B89C03B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CEAACE37A3BC42A0869CE7FD36BAB97E">
    <w:name w:val="CEAACE37A3BC42A0869CE7FD36BAB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C:\Users\luzlu\AppData\Roaming\Microsoft\Templates\Currículum vítae azul y gris.dotx</Template>
  <TotalTime>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2019-05-01T18:12:00Z</dcterms:created>
  <dcterms:modified xsi:type="dcterms:W3CDTF">2019-05-06T14:46:00Z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